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B435" w14:textId="7374C816" w:rsidR="001E2574" w:rsidRPr="00B2460E" w:rsidRDefault="00FB2B1E" w:rsidP="00B2460E">
      <w:pPr>
        <w:pStyle w:val="Heading1"/>
        <w:rPr>
          <w:rStyle w:val="Bold"/>
          <w:rFonts w:ascii="Times New Roman" w:hAnsi="Times New Roman" w:cs="Times New Roman"/>
          <w:b/>
          <w:color w:val="000000" w:themeColor="text1"/>
          <w:sz w:val="36"/>
        </w:rPr>
      </w:pPr>
      <w:r>
        <w:rPr>
          <w:rStyle w:val="Bold"/>
          <w:rFonts w:ascii="Times New Roman" w:hAnsi="Times New Roman" w:cs="Times New Roman"/>
          <w:b/>
          <w:color w:val="000000" w:themeColor="text1"/>
          <w:sz w:val="36"/>
        </w:rPr>
        <w:t>Name</w:t>
      </w:r>
    </w:p>
    <w:p w14:paraId="64B82384" w14:textId="416A1CF1" w:rsidR="00B2460E" w:rsidRPr="00B2460E" w:rsidRDefault="00FB2B1E" w:rsidP="00B2460E">
      <w:pPr>
        <w:pStyle w:val="Subtitle"/>
        <w:jc w:val="left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title</w:t>
      </w:r>
    </w:p>
    <w:p w14:paraId="52520A00" w14:textId="3A7ECE5B" w:rsidR="00B2460E" w:rsidRDefault="00FB2B1E" w:rsidP="00B2460E">
      <w:pPr>
        <w:pStyle w:val="Subtitle"/>
        <w:jc w:val="left"/>
        <w:rPr>
          <w:rStyle w:val="Shade"/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Style w:val="Shade"/>
          <w:rFonts w:ascii="Times New Roman" w:hAnsi="Times New Roman" w:cs="Times New Roman"/>
          <w:color w:val="000000" w:themeColor="text1"/>
          <w:sz w:val="28"/>
        </w:rPr>
        <w:t>email,phone</w:t>
      </w:r>
      <w:proofErr w:type="gramEnd"/>
      <w:r>
        <w:rPr>
          <w:rStyle w:val="Shade"/>
          <w:rFonts w:ascii="Times New Roman" w:hAnsi="Times New Roman" w:cs="Times New Roman"/>
          <w:color w:val="000000" w:themeColor="text1"/>
          <w:sz w:val="28"/>
        </w:rPr>
        <w:t>,place,district</w:t>
      </w:r>
    </w:p>
    <w:p w14:paraId="1A27E15F" w14:textId="77777777" w:rsidR="00B2460E" w:rsidRDefault="00B2460E" w:rsidP="00B2460E"/>
    <w:p w14:paraId="06FDCBC9" w14:textId="517FA26E" w:rsidR="00B2460E" w:rsidRPr="00B2460E" w:rsidRDefault="00B2460E" w:rsidP="00B2460E">
      <w:r>
        <w:t>SUMMARY</w:t>
      </w:r>
    </w:p>
    <w:p w14:paraId="0FE52579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Experience</w:t>
      </w:r>
    </w:p>
    <w:p w14:paraId="64DB3B7E" w14:textId="77777777" w:rsidR="001E2574" w:rsidRPr="001E2574" w:rsidRDefault="001E2574" w:rsidP="001E2574">
      <w:pPr>
        <w:pStyle w:val="Heading2"/>
      </w:pPr>
      <w:r w:rsidRPr="001E2574">
        <w:t>20XX – PRESENT</w:t>
      </w:r>
    </w:p>
    <w:p w14:paraId="498634E1" w14:textId="77777777" w:rsidR="001E2574" w:rsidRPr="001E2574" w:rsidRDefault="001E2574" w:rsidP="001E2574">
      <w:pPr>
        <w:pStyle w:val="Heading3"/>
      </w:pPr>
      <w:r w:rsidRPr="001E2574">
        <w:t>Human Resources Generalist | Lamna Healthcare Company | Chicago, Illinois</w:t>
      </w:r>
    </w:p>
    <w:p w14:paraId="3CA768FD" w14:textId="77777777" w:rsidR="001E2574" w:rsidRPr="001E2574" w:rsidRDefault="001E2574" w:rsidP="001E2574">
      <w:r w:rsidRPr="001E2574">
        <w:t xml:space="preserve">Review, update, and revise company hiring practices, vacation, and other human resources policies to ensure compliance with OSHA and all local, state, and federal labor regulations. By creating and maintaining a positive and responsive work environment, </w:t>
      </w:r>
      <w:r w:rsidR="00741C7E">
        <w:t xml:space="preserve">we </w:t>
      </w:r>
      <w:r w:rsidRPr="001E2574">
        <w:t>raised employee retention rates by over 10% to achieve a greater than 90% employee retention over a 2-year period. Developed recruitment programs to successfully increase minority recruitment and meet affirmative action requirements. Led development team to build and deploy a dedicated recruitment website which reduced year-over-year recruitment costs by 14%.</w:t>
      </w:r>
    </w:p>
    <w:p w14:paraId="7D739629" w14:textId="77777777" w:rsidR="001E2574" w:rsidRPr="001E2574" w:rsidRDefault="001E2574" w:rsidP="001E2574">
      <w:pPr>
        <w:pStyle w:val="Heading2"/>
      </w:pPr>
      <w:r w:rsidRPr="001E2574">
        <w:t>JUNE 20XX – AUGUST 20XX</w:t>
      </w:r>
    </w:p>
    <w:p w14:paraId="5654A472" w14:textId="77777777" w:rsidR="001E2574" w:rsidRPr="001E2574" w:rsidRDefault="001E2574" w:rsidP="001E2574">
      <w:pPr>
        <w:pStyle w:val="Heading3"/>
      </w:pPr>
      <w:r w:rsidRPr="001E2574">
        <w:t>Human Resources Intern | Wholeness Healthcare | Boomtown, Ohio</w:t>
      </w:r>
    </w:p>
    <w:p w14:paraId="08358581" w14:textId="77777777" w:rsidR="001E2574" w:rsidRPr="001E2574" w:rsidRDefault="001E2574" w:rsidP="001E2574">
      <w:r w:rsidRPr="001E2574">
        <w:t>Assisted in recruitment outreach to prospective employees. Organized and conducted several seminars for hospital employees to educate and update them regarding available employment benefit options. Arranged hospital-wide guest speakers symposia to educate management about new employment laws and workplace confidence and morale building techniques. Administrative tasks.</w:t>
      </w:r>
    </w:p>
    <w:p w14:paraId="084F6269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Skills</w:t>
      </w:r>
    </w:p>
    <w:p w14:paraId="687F00A0" w14:textId="77777777" w:rsidR="001E2574" w:rsidRPr="001E2574" w:rsidRDefault="001E2574" w:rsidP="001E2574">
      <w:r w:rsidRPr="001E2574">
        <w:t>Type 96</w:t>
      </w:r>
      <w:r>
        <w:t xml:space="preserve"> words per minute</w:t>
      </w:r>
      <w:r w:rsidRPr="001E2574">
        <w:t xml:space="preserve"> </w:t>
      </w:r>
      <w:r w:rsidRPr="00151825">
        <w:rPr>
          <w:color w:val="7050A0" w:themeColor="accent5" w:themeShade="80"/>
        </w:rPr>
        <w:t>•</w:t>
      </w:r>
      <w:r w:rsidRPr="001E2574">
        <w:t xml:space="preserve"> Proficient with project management software </w:t>
      </w:r>
      <w:r w:rsidRPr="00151825">
        <w:rPr>
          <w:color w:val="7050A0" w:themeColor="accent5" w:themeShade="80"/>
        </w:rPr>
        <w:t>•</w:t>
      </w:r>
      <w:r w:rsidRPr="001E2574">
        <w:t xml:space="preserve"> Team player </w:t>
      </w:r>
      <w:r w:rsidRPr="00151825">
        <w:rPr>
          <w:color w:val="7050A0" w:themeColor="accent5" w:themeShade="80"/>
        </w:rPr>
        <w:t>•</w:t>
      </w:r>
      <w:r w:rsidRPr="001E2574">
        <w:t xml:space="preserve"> Excellent time management skills </w:t>
      </w:r>
      <w:r w:rsidRPr="00151825">
        <w:rPr>
          <w:color w:val="7050A0" w:themeColor="accent5" w:themeShade="80"/>
        </w:rPr>
        <w:t>•</w:t>
      </w:r>
      <w:r w:rsidRPr="001E2574">
        <w:t xml:space="preserve"> Conflict management </w:t>
      </w:r>
      <w:r w:rsidRPr="00151825">
        <w:rPr>
          <w:color w:val="7050A0" w:themeColor="accent5" w:themeShade="80"/>
        </w:rPr>
        <w:t>•</w:t>
      </w:r>
      <w:r w:rsidRPr="001E2574">
        <w:t xml:space="preserve"> Public speaking </w:t>
      </w:r>
      <w:r w:rsidRPr="00151825">
        <w:rPr>
          <w:color w:val="7050A0" w:themeColor="accent5" w:themeShade="80"/>
        </w:rPr>
        <w:t>•</w:t>
      </w:r>
      <w:r w:rsidRPr="001E2574">
        <w:t xml:space="preserve"> Data analytics </w:t>
      </w:r>
    </w:p>
    <w:p w14:paraId="6B47F9F3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Education</w:t>
      </w:r>
    </w:p>
    <w:p w14:paraId="434CDAD6" w14:textId="77777777" w:rsidR="001E2574" w:rsidRPr="001E2574" w:rsidRDefault="001E2574" w:rsidP="001E2574">
      <w:pPr>
        <w:pStyle w:val="Heading2"/>
      </w:pPr>
      <w:r w:rsidRPr="001E2574">
        <w:t>MAY 20XX</w:t>
      </w:r>
    </w:p>
    <w:p w14:paraId="76740B72" w14:textId="77777777" w:rsidR="001E2574" w:rsidRDefault="001E2574" w:rsidP="001E2574">
      <w:pPr>
        <w:pStyle w:val="Heading3"/>
      </w:pPr>
      <w:r w:rsidRPr="001E2574">
        <w:t>Bachelor of Arts Human Resources Management | Jasper University | Ft. Lauderdale, FL</w:t>
      </w:r>
    </w:p>
    <w:p w14:paraId="5CE80E19" w14:textId="77777777" w:rsidR="001E2574" w:rsidRPr="001E2574" w:rsidRDefault="001E2574" w:rsidP="001E2574">
      <w:r w:rsidRPr="001E2574">
        <w:t xml:space="preserve">3.8 GPA </w:t>
      </w:r>
      <w:r w:rsidRPr="00151825">
        <w:rPr>
          <w:color w:val="7050A0" w:themeColor="accent5" w:themeShade="80"/>
        </w:rPr>
        <w:t>•</w:t>
      </w:r>
      <w:r w:rsidRPr="001E2574">
        <w:t xml:space="preserve"> Member of university’s Honor Societ</w:t>
      </w:r>
      <w:r>
        <w:t>y</w:t>
      </w:r>
    </w:p>
    <w:p w14:paraId="4D71AE52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Activities</w:t>
      </w:r>
    </w:p>
    <w:p w14:paraId="1D396671" w14:textId="77777777" w:rsidR="001E2574" w:rsidRPr="001E2574" w:rsidRDefault="001E2574" w:rsidP="001E2574">
      <w:r w:rsidRPr="001E2574">
        <w:t xml:space="preserve">Literature </w:t>
      </w:r>
      <w:r w:rsidRPr="00151825">
        <w:rPr>
          <w:color w:val="7050A0" w:themeColor="accent5" w:themeShade="80"/>
        </w:rPr>
        <w:t>•</w:t>
      </w:r>
      <w:r w:rsidRPr="001E2574">
        <w:t xml:space="preserve"> Environmental conservation </w:t>
      </w:r>
      <w:r w:rsidRPr="00151825">
        <w:rPr>
          <w:color w:val="7050A0" w:themeColor="accent5" w:themeShade="80"/>
        </w:rPr>
        <w:t>•</w:t>
      </w:r>
      <w:r w:rsidRPr="001E2574">
        <w:t xml:space="preserve"> Art </w:t>
      </w:r>
      <w:r w:rsidRPr="00151825">
        <w:rPr>
          <w:color w:val="7050A0" w:themeColor="accent5" w:themeShade="80"/>
        </w:rPr>
        <w:t>•</w:t>
      </w:r>
      <w:r w:rsidRPr="001E2574">
        <w:t xml:space="preserve"> Yoga </w:t>
      </w:r>
      <w:r w:rsidRPr="00151825">
        <w:rPr>
          <w:color w:val="7050A0" w:themeColor="accent5" w:themeShade="80"/>
        </w:rPr>
        <w:t>•</w:t>
      </w:r>
      <w:r w:rsidRPr="001E2574">
        <w:t xml:space="preserve"> Skiing </w:t>
      </w:r>
      <w:r w:rsidRPr="00151825">
        <w:rPr>
          <w:color w:val="7050A0" w:themeColor="accent5" w:themeShade="80"/>
        </w:rPr>
        <w:t>•</w:t>
      </w:r>
      <w:r w:rsidRPr="001E2574">
        <w:t xml:space="preserve"> Travel</w:t>
      </w:r>
    </w:p>
    <w:sectPr w:rsidR="001E2574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9D5EF" w14:textId="77777777" w:rsidR="00741C3C" w:rsidRDefault="00741C3C" w:rsidP="00725803">
      <w:r>
        <w:separator/>
      </w:r>
    </w:p>
    <w:p w14:paraId="2DC0FAA8" w14:textId="77777777" w:rsidR="00741C3C" w:rsidRDefault="00741C3C"/>
  </w:endnote>
  <w:endnote w:type="continuationSeparator" w:id="0">
    <w:p w14:paraId="0569522C" w14:textId="77777777" w:rsidR="00741C3C" w:rsidRDefault="00741C3C" w:rsidP="00725803">
      <w:r>
        <w:continuationSeparator/>
      </w:r>
    </w:p>
    <w:p w14:paraId="348227E5" w14:textId="77777777" w:rsidR="00741C3C" w:rsidRDefault="00741C3C"/>
  </w:endnote>
  <w:endnote w:type="continuationNotice" w:id="1">
    <w:p w14:paraId="628345A0" w14:textId="77777777" w:rsidR="00741C3C" w:rsidRDefault="00741C3C"/>
    <w:p w14:paraId="6112E8C9" w14:textId="77777777" w:rsidR="00741C3C" w:rsidRDefault="00741C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altName w:val="Speak Pro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2165F" w14:textId="77777777" w:rsidR="00741C3C" w:rsidRDefault="00741C3C" w:rsidP="00725803">
      <w:r>
        <w:separator/>
      </w:r>
    </w:p>
    <w:p w14:paraId="03F12849" w14:textId="77777777" w:rsidR="00741C3C" w:rsidRDefault="00741C3C"/>
  </w:footnote>
  <w:footnote w:type="continuationSeparator" w:id="0">
    <w:p w14:paraId="70740074" w14:textId="77777777" w:rsidR="00741C3C" w:rsidRDefault="00741C3C" w:rsidP="00725803">
      <w:r>
        <w:continuationSeparator/>
      </w:r>
    </w:p>
    <w:p w14:paraId="2D42474C" w14:textId="77777777" w:rsidR="00741C3C" w:rsidRDefault="00741C3C"/>
  </w:footnote>
  <w:footnote w:type="continuationNotice" w:id="1">
    <w:p w14:paraId="77F1292D" w14:textId="77777777" w:rsidR="00741C3C" w:rsidRDefault="00741C3C"/>
    <w:p w14:paraId="79C5A1E6" w14:textId="77777777" w:rsidR="00741C3C" w:rsidRDefault="00741C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86659374">
    <w:abstractNumId w:val="9"/>
  </w:num>
  <w:num w:numId="2" w16cid:durableId="1832453368">
    <w:abstractNumId w:val="7"/>
  </w:num>
  <w:num w:numId="3" w16cid:durableId="1184057847">
    <w:abstractNumId w:val="6"/>
  </w:num>
  <w:num w:numId="4" w16cid:durableId="153067708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4555450">
    <w:abstractNumId w:val="8"/>
  </w:num>
  <w:num w:numId="6" w16cid:durableId="383220782">
    <w:abstractNumId w:val="10"/>
  </w:num>
  <w:num w:numId="7" w16cid:durableId="175004532">
    <w:abstractNumId w:val="5"/>
  </w:num>
  <w:num w:numId="8" w16cid:durableId="1122722652">
    <w:abstractNumId w:val="4"/>
  </w:num>
  <w:num w:numId="9" w16cid:durableId="907035279">
    <w:abstractNumId w:val="3"/>
  </w:num>
  <w:num w:numId="10" w16cid:durableId="608008502">
    <w:abstractNumId w:val="2"/>
  </w:num>
  <w:num w:numId="11" w16cid:durableId="1180581134">
    <w:abstractNumId w:val="1"/>
  </w:num>
  <w:num w:numId="12" w16cid:durableId="204848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EB7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1313E"/>
    <w:rsid w:val="00144D98"/>
    <w:rsid w:val="00151825"/>
    <w:rsid w:val="00175EB7"/>
    <w:rsid w:val="001773C8"/>
    <w:rsid w:val="001A1E15"/>
    <w:rsid w:val="001B0955"/>
    <w:rsid w:val="001B55A6"/>
    <w:rsid w:val="001B7692"/>
    <w:rsid w:val="001C17AE"/>
    <w:rsid w:val="001E2574"/>
    <w:rsid w:val="001F2AD8"/>
    <w:rsid w:val="00200FBD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75BF"/>
    <w:rsid w:val="00335CA6"/>
    <w:rsid w:val="00340B03"/>
    <w:rsid w:val="00380AE7"/>
    <w:rsid w:val="00382D97"/>
    <w:rsid w:val="003902F1"/>
    <w:rsid w:val="0039408D"/>
    <w:rsid w:val="003A6943"/>
    <w:rsid w:val="003C7748"/>
    <w:rsid w:val="003D56ED"/>
    <w:rsid w:val="003E402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D5F93"/>
    <w:rsid w:val="006E0FF6"/>
    <w:rsid w:val="006F26A2"/>
    <w:rsid w:val="0070237E"/>
    <w:rsid w:val="00725803"/>
    <w:rsid w:val="00725CB5"/>
    <w:rsid w:val="007307A3"/>
    <w:rsid w:val="00741C3C"/>
    <w:rsid w:val="00741C7E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5611"/>
    <w:rsid w:val="008968C4"/>
    <w:rsid w:val="008B28CD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0299"/>
    <w:rsid w:val="00A42C49"/>
    <w:rsid w:val="00A9438D"/>
    <w:rsid w:val="00AA3BDC"/>
    <w:rsid w:val="00AD13CB"/>
    <w:rsid w:val="00AD3FD8"/>
    <w:rsid w:val="00AE5CFE"/>
    <w:rsid w:val="00B04D2E"/>
    <w:rsid w:val="00B12A59"/>
    <w:rsid w:val="00B2460E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B113E"/>
    <w:rsid w:val="00FB2B1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D2728"/>
  <w15:chartTrackingRefBased/>
  <w15:docId w15:val="{D8CC6FEC-98DC-48E5-B2A4-8730EC00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classic%20H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752862-61BA-4B5E-A96A-86EE3BBC8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F45F48D7-7BB0-417E-9E05-9681BB88A7E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classic HR resume</Template>
  <TotalTime>7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5</cp:revision>
  <dcterms:created xsi:type="dcterms:W3CDTF">2025-01-15T04:00:00Z</dcterms:created>
  <dcterms:modified xsi:type="dcterms:W3CDTF">2025-03-03T07:12:00Z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